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FB" w:rsidRPr="00D62AE0" w:rsidRDefault="00D62AE0" w:rsidP="00D62AE0">
      <w:pPr>
        <w:pStyle w:val="ListParagraph"/>
        <w:numPr>
          <w:ilvl w:val="0"/>
          <w:numId w:val="1"/>
        </w:numPr>
        <w:rPr>
          <w:b/>
        </w:rPr>
      </w:pPr>
      <w:r w:rsidRPr="00D62AE0">
        <w:rPr>
          <w:b/>
        </w:rPr>
        <w:t>All the Tables in the Database</w:t>
      </w:r>
    </w:p>
    <w:p w:rsidR="00D62AE0" w:rsidRDefault="00D62AE0" w:rsidP="00D62AE0"/>
    <w:p w:rsidR="00D62AE0" w:rsidRDefault="00D62AE0" w:rsidP="00D62AE0">
      <w:r>
        <w:t>SELECT *FROM Book;</w:t>
      </w:r>
    </w:p>
    <w:p w:rsidR="00D62AE0" w:rsidRDefault="00D62AE0" w:rsidP="00D62AE0">
      <w:r>
        <w:t>SELECT *FROM Customer;</w:t>
      </w:r>
    </w:p>
    <w:p w:rsidR="00D62AE0" w:rsidRDefault="00D62AE0" w:rsidP="00D62AE0">
      <w:r>
        <w:t>SELECT *FROM Category;</w:t>
      </w:r>
    </w:p>
    <w:p w:rsidR="00D62AE0" w:rsidRDefault="00D62AE0" w:rsidP="00D62AE0">
      <w:r>
        <w:t>SELECT *FROM Orders;</w:t>
      </w:r>
    </w:p>
    <w:p w:rsidR="00D62AE0" w:rsidRDefault="00D62AE0" w:rsidP="00D62AE0">
      <w:r>
        <w:t>SELECT *FROM Employee;</w:t>
      </w:r>
    </w:p>
    <w:p w:rsidR="00D62AE0" w:rsidRDefault="00D62AE0" w:rsidP="00D62AE0"/>
    <w:p w:rsidR="00D62AE0" w:rsidRPr="008577CF" w:rsidRDefault="00D62AE0" w:rsidP="00D62AE0">
      <w:pPr>
        <w:pStyle w:val="ListParagraph"/>
        <w:numPr>
          <w:ilvl w:val="0"/>
          <w:numId w:val="1"/>
        </w:numPr>
        <w:rPr>
          <w:b/>
        </w:rPr>
      </w:pPr>
      <w:r w:rsidRPr="008577CF">
        <w:rPr>
          <w:b/>
        </w:rPr>
        <w:t>Show Working of trigger when quantity ordered is more than quantity in stock</w:t>
      </w:r>
    </w:p>
    <w:p w:rsidR="00D62AE0" w:rsidRDefault="00D62AE0" w:rsidP="00D62AE0"/>
    <w:p w:rsidR="00636E9E" w:rsidRDefault="00636E9E" w:rsidP="00636E9E">
      <w:r>
        <w:t xml:space="preserve">INSERT INTO </w:t>
      </w:r>
      <w:proofErr w:type="gramStart"/>
      <w:r>
        <w:t>Orders(</w:t>
      </w:r>
      <w:proofErr w:type="spellStart"/>
      <w:proofErr w:type="gramEnd"/>
      <w:r>
        <w:t>order_id,email,isbn,quantity,order_date</w:t>
      </w:r>
      <w:proofErr w:type="spellEnd"/>
      <w:r>
        <w:t>)</w:t>
      </w:r>
    </w:p>
    <w:p w:rsidR="00636E9E" w:rsidRDefault="00636E9E" w:rsidP="00636E9E">
      <w:r>
        <w:t>VALUES</w:t>
      </w:r>
    </w:p>
    <w:p w:rsidR="008577CF" w:rsidRDefault="00AB5FF8" w:rsidP="00636E9E">
      <w:r>
        <w:t>(4</w:t>
      </w:r>
      <w:r w:rsidR="00636E9E">
        <w:t>,'barkhl@hotmail.com',696025574,5,'2016-06-06')</w:t>
      </w:r>
    </w:p>
    <w:p w:rsidR="008577CF" w:rsidRDefault="008577CF" w:rsidP="008577CF">
      <w:r>
        <w:t>Change quantity to 3 to place order</w:t>
      </w:r>
    </w:p>
    <w:p w:rsidR="008577CF" w:rsidRDefault="008577CF" w:rsidP="008577CF"/>
    <w:p w:rsidR="008577CF" w:rsidRDefault="00BE1BC9" w:rsidP="008577CF">
      <w:pPr>
        <w:pStyle w:val="ListParagraph"/>
        <w:numPr>
          <w:ilvl w:val="0"/>
          <w:numId w:val="1"/>
        </w:numPr>
        <w:rPr>
          <w:b/>
        </w:rPr>
      </w:pPr>
      <w:r w:rsidRPr="00BE1BC9">
        <w:rPr>
          <w:b/>
        </w:rPr>
        <w:t>Calculate Total Sum of order where there are 2 or more books and different quantity</w:t>
      </w:r>
    </w:p>
    <w:p w:rsidR="00BE1BC9" w:rsidRDefault="00BE1BC9" w:rsidP="00BE1BC9">
      <w:pPr>
        <w:rPr>
          <w:b/>
        </w:rPr>
      </w:pPr>
    </w:p>
    <w:p w:rsidR="00BE1BC9" w:rsidRPr="00BE1BC9" w:rsidRDefault="00BE1BC9" w:rsidP="00BE1BC9">
      <w:r w:rsidRPr="00BE1BC9">
        <w:t xml:space="preserve">SELECT </w:t>
      </w:r>
      <w:proofErr w:type="gramStart"/>
      <w:r w:rsidRPr="00BE1BC9">
        <w:t>SUM(</w:t>
      </w:r>
      <w:proofErr w:type="spellStart"/>
      <w:proofErr w:type="gramEnd"/>
      <w:r w:rsidRPr="00BE1BC9">
        <w:t>o.quantity</w:t>
      </w:r>
      <w:proofErr w:type="spellEnd"/>
      <w:r w:rsidRPr="00BE1BC9">
        <w:t>*</w:t>
      </w:r>
      <w:proofErr w:type="spellStart"/>
      <w:r w:rsidRPr="00BE1BC9">
        <w:t>b.price</w:t>
      </w:r>
      <w:proofErr w:type="spellEnd"/>
      <w:r w:rsidRPr="00BE1BC9">
        <w:t xml:space="preserve">)AS </w:t>
      </w:r>
      <w:proofErr w:type="spellStart"/>
      <w:r w:rsidRPr="00BE1BC9">
        <w:t>Total_Amount</w:t>
      </w:r>
      <w:proofErr w:type="spellEnd"/>
      <w:r w:rsidRPr="00BE1BC9">
        <w:t xml:space="preserve">  FROM Orders o</w:t>
      </w:r>
    </w:p>
    <w:p w:rsidR="00BE1BC9" w:rsidRPr="00BE1BC9" w:rsidRDefault="00BE1BC9" w:rsidP="00BE1BC9">
      <w:r w:rsidRPr="00BE1BC9">
        <w:t>INNER JOIN Book b</w:t>
      </w:r>
    </w:p>
    <w:p w:rsidR="00BE1BC9" w:rsidRPr="00BE1BC9" w:rsidRDefault="00BE1BC9" w:rsidP="00BE1BC9">
      <w:proofErr w:type="gramStart"/>
      <w:r w:rsidRPr="00BE1BC9">
        <w:t>USING(</w:t>
      </w:r>
      <w:proofErr w:type="spellStart"/>
      <w:proofErr w:type="gramEnd"/>
      <w:r w:rsidRPr="00BE1BC9">
        <w:t>isbn</w:t>
      </w:r>
      <w:proofErr w:type="spellEnd"/>
      <w:r w:rsidRPr="00BE1BC9">
        <w:t>)</w:t>
      </w:r>
    </w:p>
    <w:p w:rsidR="00BE1BC9" w:rsidRDefault="00BE1BC9" w:rsidP="00BE1BC9">
      <w:r w:rsidRPr="00BE1BC9">
        <w:t xml:space="preserve">WHERE </w:t>
      </w:r>
      <w:proofErr w:type="spellStart"/>
      <w:r w:rsidRPr="00BE1BC9">
        <w:t>order_id</w:t>
      </w:r>
      <w:proofErr w:type="spellEnd"/>
      <w:r w:rsidRPr="00BE1BC9">
        <w:t>=1;</w:t>
      </w:r>
    </w:p>
    <w:p w:rsidR="00904354" w:rsidRDefault="00904354" w:rsidP="00BE1BC9"/>
    <w:p w:rsidR="00904354" w:rsidRPr="00BF5AF1" w:rsidRDefault="00311C98" w:rsidP="009043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Sub query to list all the book title</w:t>
      </w:r>
      <w:r w:rsidR="00C03560">
        <w:rPr>
          <w:b/>
        </w:rPr>
        <w:t xml:space="preserve"> between ‘A’ and ‘M’</w:t>
      </w:r>
      <w:r w:rsidR="00BF5AF1" w:rsidRPr="00BF5AF1">
        <w:rPr>
          <w:b/>
        </w:rPr>
        <w:t xml:space="preserve"> whose price is greater than average price</w:t>
      </w:r>
    </w:p>
    <w:p w:rsidR="00F94A2C" w:rsidRDefault="00F94A2C" w:rsidP="00F94A2C">
      <w:proofErr w:type="gramStart"/>
      <w:r>
        <w:t>select</w:t>
      </w:r>
      <w:proofErr w:type="gramEnd"/>
      <w:r>
        <w:t xml:space="preserve"> </w:t>
      </w:r>
      <w:proofErr w:type="spellStart"/>
      <w:r>
        <w:t>author_fname,author_lname,title,edition,publisher,price</w:t>
      </w:r>
      <w:proofErr w:type="spellEnd"/>
      <w:r>
        <w:t xml:space="preserve"> from book  WHERE title BETWEEN 'A' AND 'M'AND price&gt; (select </w:t>
      </w:r>
      <w:proofErr w:type="spellStart"/>
      <w:r>
        <w:t>avg</w:t>
      </w:r>
      <w:proofErr w:type="spellEnd"/>
      <w:r>
        <w:t>(price) from book)</w:t>
      </w:r>
    </w:p>
    <w:p w:rsidR="00BF5AF1" w:rsidRDefault="00F94A2C" w:rsidP="00F94A2C">
      <w:r>
        <w:t>ORDER BY title;</w:t>
      </w:r>
    </w:p>
    <w:p w:rsidR="00F94A2C" w:rsidRDefault="00F94A2C" w:rsidP="00F94A2C">
      <w:r>
        <w:t xml:space="preserve">SELECT </w:t>
      </w:r>
      <w:proofErr w:type="gramStart"/>
      <w:r>
        <w:t>AVG(</w:t>
      </w:r>
      <w:proofErr w:type="gramEnd"/>
      <w:r>
        <w:t>price) FROM Book;</w:t>
      </w:r>
    </w:p>
    <w:p w:rsidR="00BF5AF1" w:rsidRDefault="00C21444" w:rsidP="00BF5AF1">
      <w:pPr>
        <w:pStyle w:val="ListParagraph"/>
        <w:numPr>
          <w:ilvl w:val="0"/>
          <w:numId w:val="1"/>
        </w:numPr>
        <w:rPr>
          <w:b/>
        </w:rPr>
      </w:pPr>
      <w:r w:rsidRPr="00C21444">
        <w:rPr>
          <w:b/>
        </w:rPr>
        <w:t>Number of Customers from each state</w:t>
      </w:r>
    </w:p>
    <w:p w:rsidR="00C21444" w:rsidRPr="00C21444" w:rsidRDefault="00C21444" w:rsidP="00C21444">
      <w:r w:rsidRPr="00C21444">
        <w:t xml:space="preserve">SELECT state, </w:t>
      </w:r>
      <w:proofErr w:type="gramStart"/>
      <w:r w:rsidRPr="00C21444">
        <w:t>COUNT(</w:t>
      </w:r>
      <w:proofErr w:type="gramEnd"/>
      <w:r w:rsidRPr="00C21444">
        <w:t xml:space="preserve">state)AS </w:t>
      </w:r>
      <w:proofErr w:type="spellStart"/>
      <w:r w:rsidRPr="00C21444">
        <w:t>Number_of_Customers</w:t>
      </w:r>
      <w:proofErr w:type="spellEnd"/>
      <w:r w:rsidRPr="00C21444">
        <w:t xml:space="preserve"> FROM Customer</w:t>
      </w:r>
    </w:p>
    <w:p w:rsidR="00C21444" w:rsidRDefault="00C21444" w:rsidP="00C21444">
      <w:r w:rsidRPr="00C21444">
        <w:t>GROUP BY state;</w:t>
      </w:r>
    </w:p>
    <w:p w:rsidR="0021489C" w:rsidRDefault="0021489C" w:rsidP="00C21444"/>
    <w:p w:rsidR="0021489C" w:rsidRPr="0021489C" w:rsidRDefault="0021489C" w:rsidP="0021489C">
      <w:pPr>
        <w:pStyle w:val="ListParagraph"/>
        <w:numPr>
          <w:ilvl w:val="0"/>
          <w:numId w:val="1"/>
        </w:numPr>
      </w:pPr>
      <w:r>
        <w:rPr>
          <w:b/>
        </w:rPr>
        <w:t>Books with Category name arranged in ascending order of Category</w:t>
      </w:r>
    </w:p>
    <w:p w:rsidR="0021489C" w:rsidRDefault="0021489C" w:rsidP="0021489C">
      <w:bookmarkStart w:id="0" w:name="_GoBack"/>
      <w:r>
        <w:t>SELECT author_fname</w:t>
      </w:r>
      <w:proofErr w:type="gramStart"/>
      <w:r>
        <w:t>,author</w:t>
      </w:r>
      <w:proofErr w:type="gramEnd"/>
      <w:r>
        <w:t>_lname,title,c.category_name,price,edition,publisher,quantity FROM Book</w:t>
      </w:r>
    </w:p>
    <w:p w:rsidR="0021489C" w:rsidRDefault="0021489C" w:rsidP="0021489C">
      <w:r>
        <w:t>INNER JOIN Category c</w:t>
      </w:r>
    </w:p>
    <w:p w:rsidR="0021489C" w:rsidRDefault="0021489C" w:rsidP="0021489C">
      <w:r>
        <w:t>USING (</w:t>
      </w:r>
      <w:proofErr w:type="spellStart"/>
      <w:r>
        <w:t>category_id</w:t>
      </w:r>
      <w:proofErr w:type="spellEnd"/>
      <w:r>
        <w:t>)</w:t>
      </w:r>
    </w:p>
    <w:p w:rsidR="0021489C" w:rsidRPr="00C21444" w:rsidRDefault="0021489C" w:rsidP="0021489C">
      <w:r>
        <w:t xml:space="preserve">ORDER BY </w:t>
      </w:r>
      <w:proofErr w:type="spellStart"/>
      <w:r>
        <w:t>c.category_name</w:t>
      </w:r>
      <w:proofErr w:type="spellEnd"/>
      <w:r>
        <w:t>;</w:t>
      </w:r>
      <w:bookmarkEnd w:id="0"/>
    </w:p>
    <w:sectPr w:rsidR="0021489C" w:rsidRPr="00C2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070F4"/>
    <w:multiLevelType w:val="hybridMultilevel"/>
    <w:tmpl w:val="F498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0"/>
    <w:rsid w:val="0021489C"/>
    <w:rsid w:val="00311C98"/>
    <w:rsid w:val="005876FB"/>
    <w:rsid w:val="00636E9E"/>
    <w:rsid w:val="008577CF"/>
    <w:rsid w:val="00904354"/>
    <w:rsid w:val="00AB5FF8"/>
    <w:rsid w:val="00B21753"/>
    <w:rsid w:val="00BE1BC9"/>
    <w:rsid w:val="00BF5AF1"/>
    <w:rsid w:val="00C03560"/>
    <w:rsid w:val="00C21444"/>
    <w:rsid w:val="00CA7498"/>
    <w:rsid w:val="00D62AE0"/>
    <w:rsid w:val="00F94A2C"/>
    <w:rsid w:val="00F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8CA9-4905-48B5-AE58-11BD210E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12</cp:revision>
  <dcterms:created xsi:type="dcterms:W3CDTF">2016-04-25T21:31:00Z</dcterms:created>
  <dcterms:modified xsi:type="dcterms:W3CDTF">2016-04-26T15:33:00Z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